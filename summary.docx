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2ED71" w14:textId="041752DF" w:rsidR="00EC2BAB" w:rsidRPr="00B910B8" w:rsidRDefault="003735F7" w:rsidP="00E27DA0">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Project 1</w:t>
      </w:r>
    </w:p>
    <w:p w14:paraId="2E22637F" w14:textId="7FA6D48D" w:rsidR="00757B84" w:rsidRDefault="003735F7" w:rsidP="00E27DA0">
      <w:pPr>
        <w:spacing w:line="360" w:lineRule="auto"/>
        <w:rPr>
          <w:rFonts w:ascii="Times New Roman" w:hAnsi="Times New Roman" w:cs="Times New Roman"/>
          <w:sz w:val="24"/>
          <w:szCs w:val="24"/>
        </w:rPr>
      </w:pPr>
      <w:r>
        <w:rPr>
          <w:rFonts w:ascii="Times New Roman" w:hAnsi="Times New Roman" w:cs="Times New Roman"/>
          <w:sz w:val="24"/>
          <w:szCs w:val="24"/>
        </w:rPr>
        <w:tab/>
        <w:t>In the first project for the Operating Systems class, we explored using multiple processes and IPC</w:t>
      </w:r>
      <w:r w:rsidR="003C10E1">
        <w:rPr>
          <w:rFonts w:ascii="Times New Roman" w:hAnsi="Times New Roman" w:cs="Times New Roman"/>
          <w:sz w:val="24"/>
          <w:szCs w:val="24"/>
        </w:rPr>
        <w:t>. Though we’re not actually writing directly to the CPU or main memory of our computers, we use Java/C/C++ to emulate a CPU, with addresses such as PC, AC, X and Y, as well as all the execution logic. The main memory, meanwhile, only has two operations: read and write.</w:t>
      </w:r>
      <w:r w:rsidR="00591F91">
        <w:rPr>
          <w:rFonts w:ascii="Times New Roman" w:hAnsi="Times New Roman" w:cs="Times New Roman"/>
          <w:sz w:val="24"/>
          <w:szCs w:val="24"/>
        </w:rPr>
        <w:t xml:space="preserve"> The main memory is where both user instructions, system instructions, and user stack and system stack </w:t>
      </w:r>
      <w:r w:rsidR="003E6AAB">
        <w:rPr>
          <w:rFonts w:ascii="Times New Roman" w:hAnsi="Times New Roman" w:cs="Times New Roman"/>
          <w:sz w:val="24"/>
          <w:szCs w:val="24"/>
        </w:rPr>
        <w:t>are</w:t>
      </w:r>
      <w:r w:rsidR="00591F91">
        <w:rPr>
          <w:rFonts w:ascii="Times New Roman" w:hAnsi="Times New Roman" w:cs="Times New Roman"/>
          <w:sz w:val="24"/>
          <w:szCs w:val="24"/>
        </w:rPr>
        <w:t xml:space="preserve"> stored.</w:t>
      </w:r>
      <w:r w:rsidR="003C10E1">
        <w:rPr>
          <w:rFonts w:ascii="Times New Roman" w:hAnsi="Times New Roman" w:cs="Times New Roman"/>
          <w:sz w:val="24"/>
          <w:szCs w:val="24"/>
        </w:rPr>
        <w:t xml:space="preserve"> Also, the system is to implement interrupts; that is, if there is a system call or </w:t>
      </w:r>
      <w:r w:rsidR="003E6AAB">
        <w:rPr>
          <w:rFonts w:ascii="Times New Roman" w:hAnsi="Times New Roman" w:cs="Times New Roman"/>
          <w:sz w:val="24"/>
          <w:szCs w:val="24"/>
        </w:rPr>
        <w:t xml:space="preserve">a set number of </w:t>
      </w:r>
      <w:r w:rsidR="003C10E1">
        <w:rPr>
          <w:rFonts w:ascii="Times New Roman" w:hAnsi="Times New Roman" w:cs="Times New Roman"/>
          <w:sz w:val="24"/>
          <w:szCs w:val="24"/>
        </w:rPr>
        <w:t xml:space="preserve">instructions is reached, the system should switch to kernel mode, by saving the PC and AC of the user program and switching both to its system locations. </w:t>
      </w:r>
      <w:r w:rsidR="00265A8B">
        <w:rPr>
          <w:rFonts w:ascii="Times New Roman" w:hAnsi="Times New Roman" w:cs="Times New Roman"/>
          <w:sz w:val="24"/>
          <w:szCs w:val="24"/>
        </w:rPr>
        <w:t xml:space="preserve">Interrupts cannot be nested within each other, and in this project system calls will not ever call an interrupt and vice versa. </w:t>
      </w:r>
    </w:p>
    <w:p w14:paraId="34CE3B4D" w14:textId="14EA3A4D" w:rsidR="00CE290B" w:rsidRDefault="00CE290B" w:rsidP="00E27DA0">
      <w:pPr>
        <w:spacing w:line="360" w:lineRule="auto"/>
        <w:rPr>
          <w:rFonts w:ascii="Times New Roman" w:hAnsi="Times New Roman" w:cs="Times New Roman"/>
          <w:sz w:val="24"/>
          <w:szCs w:val="24"/>
        </w:rPr>
      </w:pPr>
      <w:r>
        <w:rPr>
          <w:rFonts w:ascii="Times New Roman" w:hAnsi="Times New Roman" w:cs="Times New Roman"/>
          <w:sz w:val="24"/>
          <w:szCs w:val="24"/>
        </w:rPr>
        <w:tab/>
        <w:t>To implement this project, I utilized C, because I felt that that was the programming language most appropriate, given that the CPU and memory are working on a very low level and C is about as low-level as you get without directly coding with Assembly.</w:t>
      </w:r>
      <w:r w:rsidR="00591F91">
        <w:rPr>
          <w:rFonts w:ascii="Times New Roman" w:hAnsi="Times New Roman" w:cs="Times New Roman"/>
          <w:sz w:val="24"/>
          <w:szCs w:val="24"/>
        </w:rPr>
        <w:t xml:space="preserve"> To start, I checked to see if the user</w:t>
      </w:r>
      <w:r w:rsidR="00B060DF">
        <w:rPr>
          <w:rFonts w:ascii="Times New Roman" w:hAnsi="Times New Roman" w:cs="Times New Roman"/>
          <w:sz w:val="24"/>
          <w:szCs w:val="24"/>
        </w:rPr>
        <w:t xml:space="preserve"> has input a file and a timer value. If not, the program immediately exits. Then, I initialize</w:t>
      </w:r>
      <w:r w:rsidR="007301E7">
        <w:rPr>
          <w:rFonts w:ascii="Times New Roman" w:hAnsi="Times New Roman" w:cs="Times New Roman"/>
          <w:sz w:val="24"/>
          <w:szCs w:val="24"/>
        </w:rPr>
        <w:t>d</w:t>
      </w:r>
      <w:r w:rsidR="00B060DF">
        <w:rPr>
          <w:rFonts w:ascii="Times New Roman" w:hAnsi="Times New Roman" w:cs="Times New Roman"/>
          <w:sz w:val="24"/>
          <w:szCs w:val="24"/>
        </w:rPr>
        <w:t xml:space="preserve"> two pipes for communication between the CPU and memory, and vice versa. </w:t>
      </w:r>
      <w:r w:rsidR="007301E7">
        <w:rPr>
          <w:rFonts w:ascii="Times New Roman" w:hAnsi="Times New Roman" w:cs="Times New Roman"/>
          <w:sz w:val="24"/>
          <w:szCs w:val="24"/>
        </w:rPr>
        <w:t>Next, I forked the process into a parent, the CPU, and a child, the memory, to implement multiple processes. For the memory, I initialized a 2000-size array, read the file provided by the command line input line by line, skipping the comments and spaces, and then read it into the array. The memory then goes into an infinite loop to listen for read and write requests from the pipe. The read request is implemented by reading in a string, such as “r100”, and writing to the pipe the value at location 100. The write request is implement</w:t>
      </w:r>
      <w:r w:rsidR="0030272C">
        <w:rPr>
          <w:rFonts w:ascii="Times New Roman" w:hAnsi="Times New Roman" w:cs="Times New Roman"/>
          <w:sz w:val="24"/>
          <w:szCs w:val="24"/>
        </w:rPr>
        <w:t>ed</w:t>
      </w:r>
      <w:r w:rsidR="007301E7">
        <w:rPr>
          <w:rFonts w:ascii="Times New Roman" w:hAnsi="Times New Roman" w:cs="Times New Roman"/>
          <w:sz w:val="24"/>
          <w:szCs w:val="24"/>
        </w:rPr>
        <w:t xml:space="preserve"> by reading in a string, such as “w100”, and reading in another value to set the array at index 100 equal to. </w:t>
      </w:r>
      <w:r w:rsidR="0030272C">
        <w:rPr>
          <w:rFonts w:ascii="Times New Roman" w:hAnsi="Times New Roman" w:cs="Times New Roman"/>
          <w:sz w:val="24"/>
          <w:szCs w:val="24"/>
        </w:rPr>
        <w:t>The CPU, meanwhile, after initializing buffers and registers, immediately goes into an infinite loop as well, and houses all the logic in if statements. It first fetches the PC instruction from memory, and then checks for a timer interrupt. If the timer interrupt is due, or if there is a timer interrupt waiting, it executes it. The load, store, pop, push, etc. commands are all implemented by performing a combination of read and write commands sent through the pipe.</w:t>
      </w:r>
    </w:p>
    <w:p w14:paraId="78CB6254" w14:textId="6A89BD0C" w:rsidR="005C091B" w:rsidRPr="00757B84" w:rsidRDefault="005C091B" w:rsidP="00E27DA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learned a lot from doing this project. It took many grueling </w:t>
      </w:r>
      <w:bookmarkStart w:id="0" w:name="_GoBack"/>
      <w:bookmarkEnd w:id="0"/>
      <w:r>
        <w:rPr>
          <w:rFonts w:ascii="Times New Roman" w:hAnsi="Times New Roman" w:cs="Times New Roman"/>
          <w:sz w:val="24"/>
          <w:szCs w:val="24"/>
        </w:rPr>
        <w:t>hours of trying to figure out what was in the stack, creating debug outputs and setting watches for different variables, etc.</w:t>
      </w:r>
      <w:r w:rsidR="00492A83">
        <w:rPr>
          <w:rFonts w:ascii="Times New Roman" w:hAnsi="Times New Roman" w:cs="Times New Roman"/>
          <w:sz w:val="24"/>
          <w:szCs w:val="24"/>
        </w:rPr>
        <w:t xml:space="preserve"> and watching the program hang, with no output, with no obvious reason why. </w:t>
      </w:r>
      <w:r>
        <w:rPr>
          <w:rFonts w:ascii="Times New Roman" w:hAnsi="Times New Roman" w:cs="Times New Roman"/>
          <w:sz w:val="24"/>
          <w:szCs w:val="24"/>
        </w:rPr>
        <w:t xml:space="preserve">First and foremost, I learned that dealing with strings in C is a huge pain, and I would personally have preferred to use C++, especially because strings are much easier to handle. </w:t>
      </w:r>
      <w:r w:rsidR="00275963">
        <w:rPr>
          <w:rFonts w:ascii="Times New Roman" w:hAnsi="Times New Roman" w:cs="Times New Roman"/>
          <w:sz w:val="24"/>
          <w:szCs w:val="24"/>
        </w:rPr>
        <w:t xml:space="preserve">This project also reinforced and expanded my knowledge of pipes and forking processes that I was introduced to in </w:t>
      </w:r>
      <w:r w:rsidR="00957547">
        <w:rPr>
          <w:rFonts w:ascii="Times New Roman" w:hAnsi="Times New Roman" w:cs="Times New Roman"/>
          <w:sz w:val="24"/>
          <w:szCs w:val="24"/>
        </w:rPr>
        <w:t xml:space="preserve">SE </w:t>
      </w:r>
      <w:r w:rsidR="00275963">
        <w:rPr>
          <w:rFonts w:ascii="Times New Roman" w:hAnsi="Times New Roman" w:cs="Times New Roman"/>
          <w:sz w:val="24"/>
          <w:szCs w:val="24"/>
        </w:rPr>
        <w:t>3377 (C/C++ Programming in a Unix Environment)</w:t>
      </w:r>
      <w:r w:rsidR="00BA3D4A">
        <w:rPr>
          <w:rFonts w:ascii="Times New Roman" w:hAnsi="Times New Roman" w:cs="Times New Roman"/>
          <w:sz w:val="24"/>
          <w:szCs w:val="24"/>
        </w:rPr>
        <w:t xml:space="preserve">. Through coding the interrupts and interrupt handlers, I learned just how complex interrupt handing processing can be, even in a simple form that this project had. </w:t>
      </w:r>
      <w:r w:rsidR="000E43F1">
        <w:rPr>
          <w:rFonts w:ascii="Times New Roman" w:hAnsi="Times New Roman" w:cs="Times New Roman"/>
          <w:sz w:val="24"/>
          <w:szCs w:val="24"/>
        </w:rPr>
        <w:t xml:space="preserve">I also got a lot better at debugging my code, </w:t>
      </w:r>
      <w:r w:rsidR="0058646F">
        <w:rPr>
          <w:rFonts w:ascii="Times New Roman" w:hAnsi="Times New Roman" w:cs="Times New Roman"/>
          <w:sz w:val="24"/>
          <w:szCs w:val="24"/>
        </w:rPr>
        <w:t>using</w:t>
      </w:r>
      <w:r w:rsidR="000E43F1">
        <w:rPr>
          <w:rFonts w:ascii="Times New Roman" w:hAnsi="Times New Roman" w:cs="Times New Roman"/>
          <w:sz w:val="24"/>
          <w:szCs w:val="24"/>
        </w:rPr>
        <w:t xml:space="preserve"> watches to monitor the values of variables and verify to see if it was as it should have been. </w:t>
      </w:r>
      <w:r w:rsidR="00FA171A">
        <w:rPr>
          <w:rFonts w:ascii="Times New Roman" w:hAnsi="Times New Roman" w:cs="Times New Roman"/>
          <w:sz w:val="24"/>
          <w:szCs w:val="24"/>
        </w:rPr>
        <w:t>But</w:t>
      </w:r>
      <w:r w:rsidR="00E31AD0">
        <w:rPr>
          <w:rFonts w:ascii="Times New Roman" w:hAnsi="Times New Roman" w:cs="Times New Roman"/>
          <w:sz w:val="24"/>
          <w:szCs w:val="24"/>
        </w:rPr>
        <w:t xml:space="preserve"> it</w:t>
      </w:r>
      <w:r w:rsidR="00BA3D4A">
        <w:rPr>
          <w:rFonts w:ascii="Times New Roman" w:hAnsi="Times New Roman" w:cs="Times New Roman"/>
          <w:sz w:val="24"/>
          <w:szCs w:val="24"/>
        </w:rPr>
        <w:t xml:space="preserve"> was </w:t>
      </w:r>
      <w:r w:rsidR="00FA171A">
        <w:rPr>
          <w:rFonts w:ascii="Times New Roman" w:hAnsi="Times New Roman" w:cs="Times New Roman"/>
          <w:sz w:val="24"/>
          <w:szCs w:val="24"/>
        </w:rPr>
        <w:t>cool</w:t>
      </w:r>
      <w:r w:rsidR="00BA3D4A">
        <w:rPr>
          <w:rFonts w:ascii="Times New Roman" w:hAnsi="Times New Roman" w:cs="Times New Roman"/>
          <w:sz w:val="24"/>
          <w:szCs w:val="24"/>
        </w:rPr>
        <w:t xml:space="preserve"> to see that I had created a basic, albeit somewhat powerful, processor out of various C variables, arrays, etc.</w:t>
      </w:r>
      <w:r w:rsidR="00FA171A">
        <w:rPr>
          <w:rFonts w:ascii="Times New Roman" w:hAnsi="Times New Roman" w:cs="Times New Roman"/>
          <w:sz w:val="24"/>
          <w:szCs w:val="24"/>
        </w:rPr>
        <w:t xml:space="preserve"> It was eye-opening as to just how complex real-world, modern processors can be, and </w:t>
      </w:r>
      <w:r w:rsidR="0082083B">
        <w:rPr>
          <w:rFonts w:ascii="Times New Roman" w:hAnsi="Times New Roman" w:cs="Times New Roman"/>
          <w:sz w:val="24"/>
          <w:szCs w:val="24"/>
        </w:rPr>
        <w:t>all</w:t>
      </w:r>
      <w:r w:rsidR="00FA171A">
        <w:rPr>
          <w:rFonts w:ascii="Times New Roman" w:hAnsi="Times New Roman" w:cs="Times New Roman"/>
          <w:sz w:val="24"/>
          <w:szCs w:val="24"/>
        </w:rPr>
        <w:t xml:space="preserve"> the hard work that must be done for the processor to function correctly.</w:t>
      </w:r>
    </w:p>
    <w:sectPr w:rsidR="005C091B" w:rsidRPr="00757B8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3E68A" w14:textId="77777777" w:rsidR="005104AD" w:rsidRDefault="005104AD" w:rsidP="00471233">
      <w:pPr>
        <w:spacing w:after="0" w:line="240" w:lineRule="auto"/>
      </w:pPr>
      <w:r>
        <w:separator/>
      </w:r>
    </w:p>
  </w:endnote>
  <w:endnote w:type="continuationSeparator" w:id="0">
    <w:p w14:paraId="3BA4583A" w14:textId="77777777" w:rsidR="005104AD" w:rsidRDefault="005104AD" w:rsidP="00471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8F92E" w14:textId="77777777" w:rsidR="005104AD" w:rsidRDefault="005104AD" w:rsidP="00471233">
      <w:pPr>
        <w:spacing w:after="0" w:line="240" w:lineRule="auto"/>
      </w:pPr>
      <w:r>
        <w:separator/>
      </w:r>
    </w:p>
  </w:footnote>
  <w:footnote w:type="continuationSeparator" w:id="0">
    <w:p w14:paraId="65732608" w14:textId="77777777" w:rsidR="005104AD" w:rsidRDefault="005104AD" w:rsidP="004712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BFD5D" w14:textId="77777777" w:rsidR="00471233" w:rsidRDefault="00471233" w:rsidP="00471233">
    <w:pPr>
      <w:pStyle w:val="Header"/>
      <w:rPr>
        <w:rFonts w:ascii="Times New Roman" w:hAnsi="Times New Roman" w:cs="Times New Roman"/>
        <w:sz w:val="24"/>
        <w:szCs w:val="24"/>
      </w:rPr>
    </w:pPr>
    <w:r>
      <w:rPr>
        <w:rFonts w:ascii="Times New Roman" w:hAnsi="Times New Roman" w:cs="Times New Roman"/>
        <w:sz w:val="24"/>
        <w:szCs w:val="24"/>
      </w:rPr>
      <w:t>Kevin Chen</w:t>
    </w:r>
  </w:p>
  <w:p w14:paraId="12E3BC85" w14:textId="77777777" w:rsidR="00471233" w:rsidRDefault="00471233" w:rsidP="00471233">
    <w:pPr>
      <w:pStyle w:val="Header"/>
      <w:rPr>
        <w:rFonts w:ascii="Times New Roman" w:hAnsi="Times New Roman" w:cs="Times New Roman"/>
        <w:sz w:val="24"/>
        <w:szCs w:val="24"/>
      </w:rPr>
    </w:pPr>
    <w:r>
      <w:rPr>
        <w:rFonts w:ascii="Times New Roman" w:hAnsi="Times New Roman" w:cs="Times New Roman"/>
        <w:sz w:val="24"/>
        <w:szCs w:val="24"/>
      </w:rPr>
      <w:t>nkc160130</w:t>
    </w:r>
  </w:p>
  <w:p w14:paraId="45C3E4BA" w14:textId="0AE2CB1F" w:rsidR="00471233" w:rsidRDefault="00471233" w:rsidP="00471233">
    <w:pPr>
      <w:pStyle w:val="Header"/>
      <w:rPr>
        <w:rFonts w:ascii="Times New Roman" w:hAnsi="Times New Roman" w:cs="Times New Roman"/>
        <w:sz w:val="24"/>
        <w:szCs w:val="24"/>
      </w:rPr>
    </w:pPr>
    <w:r>
      <w:rPr>
        <w:rFonts w:ascii="Times New Roman" w:hAnsi="Times New Roman" w:cs="Times New Roman"/>
        <w:sz w:val="24"/>
        <w:szCs w:val="24"/>
      </w:rPr>
      <w:t xml:space="preserve">Due: </w:t>
    </w:r>
    <w:r w:rsidR="003735F7">
      <w:rPr>
        <w:rFonts w:ascii="Times New Roman" w:hAnsi="Times New Roman" w:cs="Times New Roman"/>
        <w:sz w:val="24"/>
        <w:szCs w:val="24"/>
      </w:rPr>
      <w:t>28</w:t>
    </w:r>
    <w:r>
      <w:rPr>
        <w:rFonts w:ascii="Times New Roman" w:hAnsi="Times New Roman" w:cs="Times New Roman"/>
        <w:sz w:val="24"/>
        <w:szCs w:val="24"/>
      </w:rPr>
      <w:t xml:space="preserve"> September 2019</w:t>
    </w:r>
  </w:p>
  <w:p w14:paraId="072A8612" w14:textId="721D202B" w:rsidR="00471233" w:rsidRDefault="00936F9D" w:rsidP="00471233">
    <w:pPr>
      <w:pStyle w:val="Header"/>
      <w:rPr>
        <w:rFonts w:ascii="Times New Roman" w:hAnsi="Times New Roman" w:cs="Times New Roman"/>
        <w:sz w:val="24"/>
        <w:szCs w:val="24"/>
      </w:rPr>
    </w:pPr>
    <w:r>
      <w:rPr>
        <w:rFonts w:ascii="Times New Roman" w:hAnsi="Times New Roman" w:cs="Times New Roman"/>
        <w:sz w:val="24"/>
        <w:szCs w:val="24"/>
      </w:rPr>
      <w:t>SE 4348</w:t>
    </w:r>
  </w:p>
  <w:p w14:paraId="0566137F" w14:textId="190BBAB2" w:rsidR="00471233" w:rsidRPr="00471233" w:rsidRDefault="00471233">
    <w:pPr>
      <w:pStyle w:val="Header"/>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sidR="00936F9D">
      <w:rPr>
        <w:rFonts w:ascii="Times New Roman" w:hAnsi="Times New Roman" w:cs="Times New Roman"/>
        <w:sz w:val="24"/>
        <w:szCs w:val="24"/>
      </w:rPr>
      <w:t>Ozbirn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F5089"/>
    <w:multiLevelType w:val="hybridMultilevel"/>
    <w:tmpl w:val="9028D834"/>
    <w:lvl w:ilvl="0" w:tplc="D9BED1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01A5C25"/>
    <w:multiLevelType w:val="hybridMultilevel"/>
    <w:tmpl w:val="A42CB506"/>
    <w:lvl w:ilvl="0" w:tplc="E83AA56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9894DFE"/>
    <w:multiLevelType w:val="hybridMultilevel"/>
    <w:tmpl w:val="05781F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9064642"/>
    <w:multiLevelType w:val="hybridMultilevel"/>
    <w:tmpl w:val="F7B21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3002512">
      <w:start w:val="1"/>
      <w:numFmt w:val="bullet"/>
      <w:lvlText w:val="-"/>
      <w:lvlJc w:val="left"/>
      <w:pPr>
        <w:ind w:left="2340" w:hanging="360"/>
      </w:pPr>
      <w:rPr>
        <w:rFonts w:ascii="Times New Roman" w:eastAsiaTheme="minorEastAsia"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A1974"/>
    <w:multiLevelType w:val="hybridMultilevel"/>
    <w:tmpl w:val="04766F1A"/>
    <w:lvl w:ilvl="0" w:tplc="DBC6EA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BEF"/>
    <w:rsid w:val="000037AC"/>
    <w:rsid w:val="00007E1E"/>
    <w:rsid w:val="00037AAF"/>
    <w:rsid w:val="00073F1C"/>
    <w:rsid w:val="000C52D5"/>
    <w:rsid w:val="000E43F1"/>
    <w:rsid w:val="001C1FAC"/>
    <w:rsid w:val="001C39A5"/>
    <w:rsid w:val="002563C2"/>
    <w:rsid w:val="00265A8B"/>
    <w:rsid w:val="00275963"/>
    <w:rsid w:val="002863D3"/>
    <w:rsid w:val="0030272C"/>
    <w:rsid w:val="00331DF4"/>
    <w:rsid w:val="003735F7"/>
    <w:rsid w:val="003C10E1"/>
    <w:rsid w:val="003E3817"/>
    <w:rsid w:val="003E6AAB"/>
    <w:rsid w:val="004531AE"/>
    <w:rsid w:val="00471233"/>
    <w:rsid w:val="00486A31"/>
    <w:rsid w:val="00492A83"/>
    <w:rsid w:val="00495730"/>
    <w:rsid w:val="004E0A49"/>
    <w:rsid w:val="005104AD"/>
    <w:rsid w:val="00537ECF"/>
    <w:rsid w:val="00582CE9"/>
    <w:rsid w:val="0058646F"/>
    <w:rsid w:val="00591F91"/>
    <w:rsid w:val="005C091B"/>
    <w:rsid w:val="005F6BAE"/>
    <w:rsid w:val="00617705"/>
    <w:rsid w:val="00690B7F"/>
    <w:rsid w:val="006F2799"/>
    <w:rsid w:val="007301E7"/>
    <w:rsid w:val="00751F83"/>
    <w:rsid w:val="00757B84"/>
    <w:rsid w:val="00787295"/>
    <w:rsid w:val="007B0F98"/>
    <w:rsid w:val="0082083B"/>
    <w:rsid w:val="00835BEF"/>
    <w:rsid w:val="0088148B"/>
    <w:rsid w:val="008F2165"/>
    <w:rsid w:val="00936F9D"/>
    <w:rsid w:val="00957547"/>
    <w:rsid w:val="00980FB6"/>
    <w:rsid w:val="009F093B"/>
    <w:rsid w:val="00AC44B6"/>
    <w:rsid w:val="00B060DF"/>
    <w:rsid w:val="00B06C10"/>
    <w:rsid w:val="00B109A2"/>
    <w:rsid w:val="00BA3D4A"/>
    <w:rsid w:val="00BB0541"/>
    <w:rsid w:val="00CB5879"/>
    <w:rsid w:val="00CE290B"/>
    <w:rsid w:val="00E27DA0"/>
    <w:rsid w:val="00E31AD0"/>
    <w:rsid w:val="00E37BE7"/>
    <w:rsid w:val="00E60CC5"/>
    <w:rsid w:val="00EC2BAB"/>
    <w:rsid w:val="00FA171A"/>
    <w:rsid w:val="00FF1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25E74"/>
  <w15:chartTrackingRefBased/>
  <w15:docId w15:val="{1F0FDBA9-5664-406B-86FB-683DF3540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233"/>
  </w:style>
  <w:style w:type="paragraph" w:styleId="Footer">
    <w:name w:val="footer"/>
    <w:basedOn w:val="Normal"/>
    <w:link w:val="FooterChar"/>
    <w:uiPriority w:val="99"/>
    <w:unhideWhenUsed/>
    <w:rsid w:val="004712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233"/>
  </w:style>
  <w:style w:type="paragraph" w:styleId="ListParagraph">
    <w:name w:val="List Paragraph"/>
    <w:basedOn w:val="Normal"/>
    <w:uiPriority w:val="34"/>
    <w:qFormat/>
    <w:rsid w:val="00835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02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ngc\Box%20Sync\School%20Docs\Fall%202019\Courses\HW_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HW_assignment.dotx</Template>
  <TotalTime>708</TotalTime>
  <Pages>2</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43</cp:revision>
  <dcterms:created xsi:type="dcterms:W3CDTF">2019-09-10T17:48:00Z</dcterms:created>
  <dcterms:modified xsi:type="dcterms:W3CDTF">2019-09-28T20:33:00Z</dcterms:modified>
</cp:coreProperties>
</file>